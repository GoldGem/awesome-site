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Макетная таблица для всего содержимого"/>
      </w:tblPr>
      <w:tblGrid>
        <w:gridCol w:w="3185"/>
        <w:gridCol w:w="7281"/>
      </w:tblGrid>
      <w:tr w:rsidR="00C420C8" w:rsidRPr="00791207" w14:paraId="5E7A7A3E" w14:textId="77777777" w:rsidTr="00C420C8">
        <w:tc>
          <w:tcPr>
            <w:tcW w:w="3023" w:type="dxa"/>
          </w:tcPr>
          <w:p w14:paraId="75383594" w14:textId="01E1559A" w:rsidR="0053224E" w:rsidRDefault="00CC4B11" w:rsidP="006817F8">
            <w:pPr>
              <w:pStyle w:val="1"/>
            </w:pPr>
            <w:r>
              <w:t>Чемоданов михаил</w:t>
            </w:r>
          </w:p>
          <w:p w14:paraId="3C9DB5D5" w14:textId="5C370930" w:rsidR="00C112E1" w:rsidRPr="00C112E1" w:rsidRDefault="00C112E1" w:rsidP="006817F8">
            <w:pPr>
              <w:pStyle w:val="1"/>
              <w:rPr>
                <w:sz w:val="36"/>
                <w:szCs w:val="36"/>
              </w:rPr>
            </w:pPr>
            <w:r w:rsidRPr="00C112E1">
              <w:rPr>
                <w:color w:val="808080" w:themeColor="background1" w:themeShade="80"/>
                <w:sz w:val="36"/>
                <w:szCs w:val="36"/>
                <w:lang w:val="en-US"/>
              </w:rPr>
              <w:t xml:space="preserve">18 </w:t>
            </w:r>
            <w:r w:rsidRPr="00C112E1">
              <w:rPr>
                <w:color w:val="808080" w:themeColor="background1" w:themeShade="80"/>
                <w:sz w:val="36"/>
                <w:szCs w:val="36"/>
              </w:rPr>
              <w:t>лет</w:t>
            </w:r>
          </w:p>
          <w:p w14:paraId="086C7258" w14:textId="77777777"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DEA263D" wp14:editId="7AC9CD92">
                      <wp:extent cx="329184" cy="329184"/>
                      <wp:effectExtent l="0" t="0" r="13970" b="13970"/>
                      <wp:docPr id="49" name="Группа 43" title="Значок электронной почты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Полилиния 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Полилиния 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32EF32" id="Группа 43" o:spid="_x0000_s1026" alt="Название: Значок электронной почты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Bujw82fxQAAIRyAAAOAAAAAAAAAAAA&#10;AAAAAC4CAABkcnMvZTJvRG9jLnhtbFBLAQItABQABgAIAAAAIQBoRxvQ2AAAAAMBAAAPAAAAAAAA&#10;AAAAAAAAANkWAABkcnMvZG93bnJldi54bWxQSwUGAAAAAAQABADzAAAA3hcAAAAA&#10;">
                      <v:shape id="Полилиния 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Полилиния 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436B4BF2" w14:textId="77777777" w:rsidR="00C420C8" w:rsidRDefault="006B33AB" w:rsidP="00441EB9">
            <w:pPr>
              <w:pStyle w:val="31"/>
            </w:pPr>
            <w:sdt>
              <w:sdtPr>
                <w:alias w:val="Введите электронный адрес:"/>
                <w:tag w:val="Введите электронный адрес:"/>
                <w:id w:val="1159736844"/>
                <w:placeholder>
                  <w:docPart w:val="5F2C9A3C4ED2455F8BB4E72CA0CC8005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791207">
                  <w:rPr>
                    <w:lang w:bidi="ru-RU"/>
                  </w:rPr>
                  <w:t>Эл. почта</w:t>
                </w:r>
              </w:sdtContent>
            </w:sdt>
          </w:p>
          <w:p w14:paraId="064D62AD" w14:textId="77777777"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rPr>
                <w:lang w:val="en-US"/>
              </w:rPr>
              <w:t>mishachemo@gmail.com</w:t>
            </w:r>
          </w:p>
          <w:p w14:paraId="61CF3F91" w14:textId="77777777"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2AE04AF5" wp14:editId="79A868A6">
                      <wp:extent cx="329184" cy="329184"/>
                      <wp:effectExtent l="0" t="0" r="13970" b="13970"/>
                      <wp:docPr id="80" name="Группа 37" title="Значок телефона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Полилиния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Полилиния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982CA5" id="Группа 37" o:spid="_x0000_s1026" alt="Название: Значок телефона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QkTxqYclAAD93gAADgAAAAAAAAAAAAAAAAAuAgAAZHJzL2Uyb0RvYy54bWxQSwECLQAU&#10;AAYACAAAACEAaEcb0NgAAAADAQAADwAAAAAAAAAAAAAAAADhJwAAZHJzL2Rvd25yZXYueG1sUEsF&#10;BgAAAAAEAAQA8wAAAOYoAAAAAA==&#10;">
                      <v:shape id="Полилиния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6C68AC5" w14:textId="4405B282" w:rsidR="00B32218" w:rsidRPr="00B32218" w:rsidRDefault="00964C2F" w:rsidP="00441EB9">
            <w:pPr>
              <w:pStyle w:val="31"/>
            </w:pPr>
            <w:r>
              <w:t xml:space="preserve">моб. </w:t>
            </w:r>
            <w:r w:rsidR="00B32218">
              <w:t>Телефон</w:t>
            </w:r>
          </w:p>
          <w:p w14:paraId="69C69363" w14:textId="77777777" w:rsidR="00C420C8" w:rsidRPr="001D5FD2" w:rsidRDefault="003E168F" w:rsidP="00441EB9">
            <w:pPr>
              <w:pStyle w:val="31"/>
            </w:pPr>
            <w:r>
              <w:rPr>
                <w:lang w:val="en-US"/>
              </w:rPr>
              <w:t>+7</w:t>
            </w:r>
            <w:r w:rsidR="001D5FD2">
              <w:t xml:space="preserve"> </w:t>
            </w:r>
            <w:r>
              <w:rPr>
                <w:lang w:val="en-US"/>
              </w:rPr>
              <w:t>916</w:t>
            </w:r>
            <w:r w:rsidR="001D5FD2">
              <w:t xml:space="preserve"> 705 6989</w:t>
            </w:r>
          </w:p>
          <w:p w14:paraId="0211256B" w14:textId="77777777" w:rsidR="00C420C8" w:rsidRPr="00791207" w:rsidRDefault="00C420C8" w:rsidP="005246B9">
            <w:pPr>
              <w:pStyle w:val="affffff"/>
            </w:pPr>
            <w:r w:rsidRPr="00791207"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CC3ABBA" wp14:editId="099FEF7E">
                      <wp:extent cx="329184" cy="329184"/>
                      <wp:effectExtent l="0" t="0" r="13970" b="13970"/>
                      <wp:docPr id="77" name="Группа 31" title="Значок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Полилиния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Полилиния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E6989A" id="Группа 31" o:spid="_x0000_s1026" alt="Название: Значок LinkedI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JMb0XMfGQAAiowAAA4AAAAAAAAAAAAAAAAALgIAAGRycy9l&#10;Mm9Eb2MueG1sUEsBAi0AFAAGAAgAAAAhAGhHG9DYAAAAAwEAAA8AAAAAAAAAAAAAAAAAeRsAAGRy&#10;cy9kb3ducmV2LnhtbFBLBQYAAAAABAAEAPMAAAB+HAAAAAA=&#10;">
                      <v:shape id="Полилиния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Полилиния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66D5354A" w14:textId="70C616D2" w:rsidR="00B32218" w:rsidRPr="00B32218" w:rsidRDefault="00B32218" w:rsidP="00441EB9">
            <w:pPr>
              <w:pStyle w:val="31"/>
              <w:rPr>
                <w:lang w:val="en-US"/>
              </w:rPr>
            </w:pPr>
            <w:r>
              <w:t>САЙТ</w:t>
            </w:r>
          </w:p>
          <w:p w14:paraId="1C6A334D" w14:textId="77777777" w:rsidR="00C420C8" w:rsidRDefault="00E1461F" w:rsidP="00441EB9">
            <w:pPr>
              <w:pStyle w:val="31"/>
              <w:rPr>
                <w:rStyle w:val="afff7"/>
                <w:lang w:val="en-US"/>
              </w:rPr>
            </w:pPr>
            <w:hyperlink r:id="rId8" w:history="1">
              <w:r w:rsidR="00CC4B11" w:rsidRPr="003E168F">
                <w:rPr>
                  <w:rStyle w:val="afff7"/>
                  <w:lang w:val="en-US"/>
                </w:rPr>
                <w:t>goldgem.github.io/awesome-site/</w:t>
              </w:r>
            </w:hyperlink>
          </w:p>
          <w:p w14:paraId="313ECC2B" w14:textId="1017551C" w:rsidR="0049716D" w:rsidRDefault="006B33AB" w:rsidP="00441EB9">
            <w:pPr>
              <w:pStyle w:val="31"/>
              <w:rPr>
                <w:rStyle w:val="afff7"/>
              </w:rPr>
            </w:pPr>
            <w:hyperlink r:id="rId9" w:history="1">
              <w:r w:rsidR="0049716D" w:rsidRPr="0049716D">
                <w:rPr>
                  <w:rStyle w:val="afff7"/>
                </w:rPr>
                <w:t>www.awesome-site.tk</w:t>
              </w:r>
            </w:hyperlink>
          </w:p>
          <w:p w14:paraId="6A28D4CF" w14:textId="75253BCD" w:rsidR="00C60DA5" w:rsidRDefault="006B33AB" w:rsidP="00441EB9">
            <w:pPr>
              <w:pStyle w:val="31"/>
              <w:rPr>
                <w:lang w:val="en-US"/>
              </w:rPr>
            </w:pPr>
            <w:hyperlink r:id="rId10" w:history="1">
              <w:r w:rsidR="00C60DA5" w:rsidRPr="00C60DA5">
                <w:rPr>
                  <w:rStyle w:val="afff7"/>
                  <w:rFonts w:ascii="Segoe UI" w:hAnsi="Segoe UI" w:cs="Segoe UI"/>
                  <w:shd w:val="clear" w:color="auto" w:fill="FFFFFF"/>
                </w:rPr>
                <w:t>3.125.48.155:80</w:t>
              </w:r>
            </w:hyperlink>
          </w:p>
          <w:p w14:paraId="512B5421" w14:textId="77777777" w:rsidR="003E168F" w:rsidRPr="00CC4B11" w:rsidRDefault="003E168F" w:rsidP="00441EB9">
            <w:pPr>
              <w:pStyle w:val="31"/>
              <w:rPr>
                <w:lang w:val="en-US"/>
              </w:rPr>
            </w:pPr>
          </w:p>
          <w:tbl>
            <w:tblPr>
              <w:tblW w:w="4896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3119"/>
            </w:tblGrid>
            <w:tr w:rsidR="00C420C8" w:rsidRPr="00791207" w14:paraId="2FD60F66" w14:textId="77777777" w:rsidTr="00B32218">
              <w:trPr>
                <w:trHeight w:val="3417"/>
              </w:trPr>
              <w:tc>
                <w:tcPr>
                  <w:tcW w:w="2862" w:type="dxa"/>
                  <w:tcMar>
                    <w:top w:w="288" w:type="dxa"/>
                    <w:bottom w:w="288" w:type="dxa"/>
                  </w:tcMar>
                </w:tcPr>
                <w:p w14:paraId="06474CE9" w14:textId="77777777" w:rsidR="00C420C8" w:rsidRPr="009735DF" w:rsidRDefault="009735DF" w:rsidP="002C77B9">
                  <w:pPr>
                    <w:pStyle w:val="31"/>
                  </w:pPr>
                  <w:r>
                    <w:t>требования к будущей работе</w:t>
                  </w:r>
                </w:p>
                <w:p w14:paraId="785E2EBA" w14:textId="77777777" w:rsidR="00C420C8" w:rsidRPr="00791207" w:rsidRDefault="00C420C8" w:rsidP="00616FF4">
                  <w:pPr>
                    <w:pStyle w:val="ac"/>
                  </w:pPr>
                  <w:r w:rsidRPr="00791207">
                    <w:rPr>
                      <w:lang w:eastAsia="ru-RU"/>
                    </w:rPr>
                    <mc:AlternateContent>
                      <mc:Choice Requires="wps">
                        <w:drawing>
                          <wp:inline distT="0" distB="0" distL="0" distR="0" wp14:anchorId="57B35DFC" wp14:editId="172962A4">
                            <wp:extent cx="221615" cy="0"/>
                            <wp:effectExtent l="0" t="0" r="26035" b="19050"/>
                            <wp:docPr id="83" name="Прямая соединительная линия 83" title="Изображение линии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68722EF6" id="Прямая соединительная линия 83" o:spid="_x0000_s1026" alt="Название: Изображение линии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50339C97" w14:textId="77777777" w:rsidR="0000119F" w:rsidRPr="006817F8" w:rsidRDefault="00AE3521" w:rsidP="0000119F">
                  <w:pPr>
                    <w:jc w:val="left"/>
                    <w:rPr>
                      <w:i/>
                      <w:iCs/>
                    </w:rPr>
                  </w:pPr>
                  <w:r w:rsidRPr="0098479B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6817F8">
                    <w:rPr>
                      <w:i/>
                      <w:iCs/>
                    </w:rPr>
                    <w:t xml:space="preserve">Должность: </w:t>
                  </w:r>
                </w:p>
                <w:p w14:paraId="670B32FB" w14:textId="77777777" w:rsidR="0000119F" w:rsidRDefault="004E00AC" w:rsidP="0000119F">
                  <w:pPr>
                    <w:ind w:left="720"/>
                    <w:jc w:val="left"/>
                  </w:pPr>
                  <w:r>
                    <w:rPr>
                      <w:lang w:val="en-US"/>
                    </w:rPr>
                    <w:t>Web</w:t>
                  </w:r>
                  <w:r w:rsidR="009735DF" w:rsidRPr="009735DF">
                    <w:t>-</w:t>
                  </w:r>
                  <w:r>
                    <w:t>М</w:t>
                  </w:r>
                  <w:r w:rsidR="009735DF">
                    <w:t>астер</w:t>
                  </w:r>
                  <w:r w:rsidR="009735DF" w:rsidRPr="009735DF">
                    <w:t xml:space="preserve">, </w:t>
                  </w:r>
                </w:p>
                <w:p w14:paraId="33AFB721" w14:textId="77777777" w:rsidR="00C420C8" w:rsidRPr="0053224E" w:rsidRDefault="0053224E" w:rsidP="0000119F">
                  <w:pPr>
                    <w:ind w:left="720"/>
                    <w:jc w:val="left"/>
                  </w:pPr>
                  <w:r>
                    <w:rPr>
                      <w:lang w:val="en-US"/>
                    </w:rPr>
                    <w:t>W</w:t>
                  </w:r>
                  <w:r w:rsidR="004E00AC">
                    <w:rPr>
                      <w:lang w:val="en-US"/>
                    </w:rPr>
                    <w:t>eb</w:t>
                  </w:r>
                  <w:r w:rsidR="009735DF" w:rsidRPr="009735DF">
                    <w:t>-</w:t>
                  </w:r>
                  <w:r w:rsidR="004E00AC">
                    <w:t>П</w:t>
                  </w:r>
                  <w:r w:rsidR="009735DF" w:rsidRPr="009735DF">
                    <w:t>рограммист</w:t>
                  </w:r>
                </w:p>
                <w:p w14:paraId="77112EB3" w14:textId="77777777" w:rsidR="0000119F" w:rsidRPr="006817F8" w:rsidRDefault="00AE3521" w:rsidP="009735DF">
                  <w:pPr>
                    <w:jc w:val="left"/>
                    <w:rPr>
                      <w:i/>
                      <w:iCs/>
                    </w:rPr>
                  </w:pPr>
                  <w:r w:rsidRPr="00AE3521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6817F8">
                    <w:rPr>
                      <w:i/>
                      <w:iCs/>
                    </w:rPr>
                    <w:t xml:space="preserve">Занятость: </w:t>
                  </w:r>
                </w:p>
                <w:p w14:paraId="69396E54" w14:textId="77777777" w:rsidR="0000119F" w:rsidRDefault="009735DF" w:rsidP="0000119F">
                  <w:pPr>
                    <w:ind w:left="720"/>
                    <w:jc w:val="left"/>
                  </w:pPr>
                  <w:r w:rsidRPr="009735DF">
                    <w:t xml:space="preserve">частичная занятость, </w:t>
                  </w:r>
                </w:p>
                <w:p w14:paraId="5B4A7C88" w14:textId="77777777" w:rsidR="009735DF" w:rsidRPr="009735DF" w:rsidRDefault="009735DF" w:rsidP="0000119F">
                  <w:pPr>
                    <w:ind w:left="720"/>
                    <w:jc w:val="left"/>
                  </w:pPr>
                  <w:r w:rsidRPr="009735DF">
                    <w:t>полная занятость</w:t>
                  </w:r>
                </w:p>
                <w:p w14:paraId="53985C73" w14:textId="77777777" w:rsidR="0000119F" w:rsidRPr="006817F8" w:rsidRDefault="00AE3521" w:rsidP="009735DF">
                  <w:pPr>
                    <w:jc w:val="left"/>
                    <w:rPr>
                      <w:i/>
                      <w:iCs/>
                    </w:rPr>
                  </w:pPr>
                  <w:r w:rsidRPr="00AE3521">
                    <w:rPr>
                      <w:b/>
                      <w:bCs/>
                    </w:rPr>
                    <w:t xml:space="preserve"> </w:t>
                  </w:r>
                  <w:r w:rsidRPr="00C60DA5">
                    <w:rPr>
                      <w:b/>
                      <w:bCs/>
                    </w:rPr>
                    <w:t xml:space="preserve">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="009735DF" w:rsidRPr="006817F8">
                    <w:rPr>
                      <w:i/>
                      <w:iCs/>
                    </w:rPr>
                    <w:t>График работы: </w:t>
                  </w:r>
                </w:p>
                <w:p w14:paraId="171F88F6" w14:textId="77777777" w:rsidR="009735DF" w:rsidRPr="009735DF" w:rsidRDefault="009735DF" w:rsidP="0000119F">
                  <w:pPr>
                    <w:ind w:left="720"/>
                    <w:jc w:val="left"/>
                  </w:pPr>
                  <w:r w:rsidRPr="009735DF">
                    <w:t>удаленная работа</w:t>
                  </w:r>
                </w:p>
              </w:tc>
            </w:tr>
          </w:tbl>
          <w:p w14:paraId="42198137" w14:textId="77777777" w:rsidR="00B32218" w:rsidRPr="00791207" w:rsidRDefault="00B32218" w:rsidP="00B32218">
            <w:pPr>
              <w:jc w:val="both"/>
            </w:pPr>
          </w:p>
        </w:tc>
        <w:tc>
          <w:tcPr>
            <w:tcW w:w="6912" w:type="dxa"/>
          </w:tcPr>
          <w:tbl>
            <w:tblPr>
              <w:tblW w:w="6698" w:type="dxa"/>
              <w:tblLayout w:type="fixed"/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6698"/>
            </w:tblGrid>
            <w:tr w:rsidR="00C420C8" w:rsidRPr="00791207" w14:paraId="38BB9DF8" w14:textId="77777777" w:rsidTr="00C60DA5">
              <w:trPr>
                <w:trHeight w:val="2111"/>
              </w:trPr>
              <w:tc>
                <w:tcPr>
                  <w:tcW w:w="669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677EE78E" w14:textId="77777777" w:rsidR="00574AF9" w:rsidRPr="00574AF9" w:rsidRDefault="00574AF9" w:rsidP="00574AF9">
                  <w:pPr>
                    <w:pStyle w:val="21"/>
                  </w:pPr>
                  <w:r>
                    <w:t>навыки</w:t>
                  </w:r>
                </w:p>
                <w:p w14:paraId="5740991C" w14:textId="77777777"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>Знание механики компьютера на уровне системного администратора</w:t>
                  </w:r>
                </w:p>
                <w:p w14:paraId="643E9FCF" w14:textId="77777777" w:rsid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администрирования </w:t>
                  </w:r>
                  <w:r>
                    <w:rPr>
                      <w:lang w:val="en-US"/>
                    </w:rPr>
                    <w:t>OC</w:t>
                  </w:r>
                  <w:r w:rsidRPr="00615C87">
                    <w:t xml:space="preserve"> </w:t>
                  </w:r>
                  <w:r>
                    <w:rPr>
                      <w:lang w:val="en-US"/>
                    </w:rPr>
                    <w:t>Windows</w:t>
                  </w:r>
                  <w:r w:rsidRPr="00615C87">
                    <w:t xml:space="preserve"> </w:t>
                  </w:r>
                  <w:r>
                    <w:t xml:space="preserve">и дистрибутивов </w:t>
                  </w:r>
                  <w:r w:rsidR="00E2527D">
                    <w:rPr>
                      <w:lang w:val="en-US"/>
                    </w:rPr>
                    <w:t>OC</w:t>
                  </w:r>
                  <w:r w:rsidR="00E2527D" w:rsidRPr="00E2527D">
                    <w:t xml:space="preserve"> </w:t>
                  </w:r>
                  <w:r>
                    <w:rPr>
                      <w:lang w:val="en-US"/>
                    </w:rPr>
                    <w:t>Linux</w:t>
                  </w:r>
                  <w:r w:rsidR="00E2527D" w:rsidRPr="00E2527D">
                    <w:t xml:space="preserve">: </w:t>
                  </w:r>
                  <w:r w:rsidR="00E2527D">
                    <w:rPr>
                      <w:lang w:val="en-US"/>
                    </w:rPr>
                    <w:t>Ubuntu</w:t>
                  </w:r>
                  <w:r w:rsidR="00E2527D" w:rsidRPr="00E2527D">
                    <w:t xml:space="preserve">, </w:t>
                  </w:r>
                  <w:r w:rsidR="00E2527D">
                    <w:rPr>
                      <w:lang w:val="en-US"/>
                    </w:rPr>
                    <w:t>Debian</w:t>
                  </w:r>
                  <w:r w:rsidR="004E00AC" w:rsidRPr="004E00AC">
                    <w:t xml:space="preserve">, </w:t>
                  </w:r>
                  <w:r w:rsidR="004E00AC">
                    <w:rPr>
                      <w:lang w:val="en-US"/>
                    </w:rPr>
                    <w:t>Kali</w:t>
                  </w:r>
                  <w:r w:rsidR="004E00AC" w:rsidRPr="004E00AC">
                    <w:t xml:space="preserve"> </w:t>
                  </w:r>
                  <w:r w:rsidR="004E00AC">
                    <w:rPr>
                      <w:lang w:val="en-US"/>
                    </w:rPr>
                    <w:t>Linux</w:t>
                  </w:r>
                </w:p>
                <w:p w14:paraId="5185C3D5" w14:textId="5B982073" w:rsidR="004E00AC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Верстка и </w:t>
                  </w:r>
                  <w:r w:rsidR="004E00AC">
                    <w:t>разработка дизайна сайтов</w:t>
                  </w:r>
                </w:p>
                <w:p w14:paraId="13B690FB" w14:textId="77777777" w:rsidR="00615C87" w:rsidRDefault="004E00AC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Х</w:t>
                  </w:r>
                  <w:r w:rsidR="00615C87">
                    <w:t>орошее знание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HTML</w:t>
                  </w:r>
                  <w:r w:rsidR="0000119F" w:rsidRPr="0000119F">
                    <w:t>5</w:t>
                  </w:r>
                  <w:r w:rsidR="0050780A" w:rsidRPr="0050780A">
                    <w:t xml:space="preserve">, </w:t>
                  </w:r>
                  <w:r w:rsidR="0050780A" w:rsidRPr="00615C87">
                    <w:rPr>
                      <w:lang w:val="en-US"/>
                    </w:rPr>
                    <w:t>CSS</w:t>
                  </w:r>
                  <w:r w:rsidR="0000119F" w:rsidRPr="0000119F">
                    <w:t>3</w:t>
                  </w:r>
                </w:p>
                <w:p w14:paraId="5DE4B56A" w14:textId="77777777" w:rsidR="004E00AC" w:rsidRPr="00615C87" w:rsidRDefault="004E00AC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Начальные знания </w:t>
                  </w:r>
                  <w:r>
                    <w:rPr>
                      <w:lang w:val="en-US"/>
                    </w:rPr>
                    <w:t>Java</w:t>
                  </w:r>
                  <w:r w:rsidRPr="004E00AC">
                    <w:t xml:space="preserve"> </w:t>
                  </w:r>
                  <w:r>
                    <w:rPr>
                      <w:lang w:val="en-US"/>
                    </w:rPr>
                    <w:t>Script</w:t>
                  </w:r>
                  <w:r w:rsidRPr="004E00AC">
                    <w:t xml:space="preserve">, </w:t>
                  </w:r>
                  <w:proofErr w:type="spellStart"/>
                  <w:r>
                    <w:rPr>
                      <w:lang w:val="en-US"/>
                    </w:rPr>
                    <w:t>JQuery</w:t>
                  </w:r>
                  <w:proofErr w:type="spellEnd"/>
                </w:p>
                <w:p w14:paraId="2A10813F" w14:textId="77777777"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работы с </w:t>
                  </w:r>
                  <w:r w:rsidR="004E00AC">
                    <w:rPr>
                      <w:lang w:val="en-US"/>
                    </w:rPr>
                    <w:t>Git</w:t>
                  </w:r>
                </w:p>
                <w:p w14:paraId="563B0A47" w14:textId="6E7A5FB6" w:rsidR="00615C87" w:rsidRPr="00615C87" w:rsidRDefault="00615C87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параллельной разработки</w:t>
                  </w:r>
                  <w:r w:rsidR="0050780A">
                    <w:t xml:space="preserve"> </w:t>
                  </w:r>
                  <w:r w:rsidR="006817F8">
                    <w:t>в</w:t>
                  </w:r>
                  <w:r w:rsidR="0050780A">
                    <w:t xml:space="preserve"> </w:t>
                  </w:r>
                  <w:r w:rsidR="0050780A" w:rsidRPr="00615C87">
                    <w:rPr>
                      <w:lang w:val="en-US"/>
                    </w:rPr>
                    <w:t>GitHub</w:t>
                  </w:r>
                </w:p>
                <w:p w14:paraId="32062F12" w14:textId="77777777" w:rsidR="00615C87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>Опыт работы с программ</w:t>
                  </w:r>
                  <w:r w:rsidR="00615C87">
                    <w:t>ами</w:t>
                  </w:r>
                  <w:r>
                    <w:t xml:space="preserve"> для развертывания и управления приложениями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 xml:space="preserve">, </w:t>
                  </w:r>
                  <w:r w:rsidRPr="00615C87">
                    <w:rPr>
                      <w:lang w:val="en-US"/>
                    </w:rPr>
                    <w:t>Docker</w:t>
                  </w:r>
                  <w:r w:rsidRPr="0050780A">
                    <w:t>-</w:t>
                  </w:r>
                  <w:r w:rsidRPr="00615C87">
                    <w:rPr>
                      <w:lang w:val="en-US"/>
                    </w:rPr>
                    <w:t>Compose</w:t>
                  </w:r>
                  <w:r>
                    <w:t xml:space="preserve"> </w:t>
                  </w:r>
                </w:p>
                <w:p w14:paraId="324880E2" w14:textId="77777777" w:rsidR="0050780A" w:rsidRDefault="0050780A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50780A">
                    <w:t xml:space="preserve">Опыт настройки </w:t>
                  </w:r>
                  <w:r w:rsidR="004E00AC">
                    <w:rPr>
                      <w:lang w:val="en-US"/>
                    </w:rPr>
                    <w:t>DNS</w:t>
                  </w:r>
                  <w:r w:rsidR="004E00AC" w:rsidRPr="0050780A">
                    <w:t xml:space="preserve"> </w:t>
                  </w:r>
                  <w:r w:rsidR="004E00AC">
                    <w:t xml:space="preserve">и </w:t>
                  </w:r>
                  <w:r w:rsidRPr="0050780A">
                    <w:t>веб</w:t>
                  </w:r>
                  <w:r w:rsidR="0053224E" w:rsidRPr="0053224E">
                    <w:t>-</w:t>
                  </w:r>
                  <w:r w:rsidRPr="0050780A">
                    <w:t xml:space="preserve">сервера </w:t>
                  </w:r>
                  <w:proofErr w:type="spellStart"/>
                  <w:r w:rsidRPr="0050780A">
                    <w:t>Nginx</w:t>
                  </w:r>
                  <w:proofErr w:type="spellEnd"/>
                </w:p>
                <w:p w14:paraId="2285328C" w14:textId="77777777" w:rsidR="00AE3521" w:rsidRDefault="00AE3521" w:rsidP="009735D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>
                    <w:t xml:space="preserve">Опыт работы на платформе </w:t>
                  </w:r>
                  <w:r>
                    <w:rPr>
                      <w:lang w:val="en-US"/>
                    </w:rPr>
                    <w:t>Amazon</w:t>
                  </w:r>
                  <w:r w:rsidRPr="00AE3521">
                    <w:t xml:space="preserve"> </w:t>
                  </w:r>
                  <w:r>
                    <w:rPr>
                      <w:lang w:val="en-US"/>
                    </w:rPr>
                    <w:t>Web</w:t>
                  </w:r>
                  <w:r w:rsidRPr="00AE3521">
                    <w:t xml:space="preserve"> </w:t>
                  </w:r>
                  <w:r>
                    <w:rPr>
                      <w:lang w:val="en-US"/>
                    </w:rPr>
                    <w:t>Services</w:t>
                  </w:r>
                </w:p>
                <w:p w14:paraId="6AF0F388" w14:textId="77777777" w:rsidR="00C420C8" w:rsidRPr="00791207" w:rsidRDefault="00615C87" w:rsidP="0000119F">
                  <w:pPr>
                    <w:pStyle w:val="affff3"/>
                    <w:numPr>
                      <w:ilvl w:val="0"/>
                      <w:numId w:val="13"/>
                    </w:numPr>
                    <w:jc w:val="left"/>
                  </w:pPr>
                  <w:r w:rsidRPr="00615C87">
                    <w:t>Отличное знание графическ</w:t>
                  </w:r>
                  <w:r>
                    <w:t>ого</w:t>
                  </w:r>
                  <w:r w:rsidRPr="00615C87">
                    <w:t xml:space="preserve"> редактор</w:t>
                  </w:r>
                  <w:r>
                    <w:t xml:space="preserve">а </w:t>
                  </w:r>
                  <w:proofErr w:type="spellStart"/>
                  <w:r w:rsidRPr="00615C87">
                    <w:t>Adobe</w:t>
                  </w:r>
                  <w:proofErr w:type="spellEnd"/>
                  <w:r w:rsidRPr="00615C87">
                    <w:t xml:space="preserve"> </w:t>
                  </w:r>
                  <w:proofErr w:type="spellStart"/>
                  <w:r w:rsidRPr="00615C87">
                    <w:t>Photoshop</w:t>
                  </w:r>
                  <w:proofErr w:type="spellEnd"/>
                </w:p>
              </w:tc>
            </w:tr>
            <w:tr w:rsidR="00C420C8" w:rsidRPr="00791207" w14:paraId="694CCF0E" w14:textId="77777777" w:rsidTr="00C60DA5">
              <w:trPr>
                <w:trHeight w:val="2419"/>
              </w:trPr>
              <w:tc>
                <w:tcPr>
                  <w:tcW w:w="6698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10A80CC9" w14:textId="77777777" w:rsidR="00C420C8" w:rsidRPr="00791207" w:rsidRDefault="00B32218" w:rsidP="008F6337">
                  <w:pPr>
                    <w:pStyle w:val="21"/>
                  </w:pPr>
                  <w:r>
                    <w:t>ОБО мне</w:t>
                  </w:r>
                </w:p>
                <w:p w14:paraId="19FF3EC2" w14:textId="77777777"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Ц</w:t>
                  </w:r>
                  <w:r w:rsidRPr="009735DF">
                    <w:t>елеустремленный </w:t>
                  </w:r>
                </w:p>
                <w:p w14:paraId="701753BE" w14:textId="77777777"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>Р</w:t>
                  </w:r>
                  <w:r w:rsidRPr="009735DF">
                    <w:t>аботоспособный </w:t>
                  </w:r>
                </w:p>
                <w:p w14:paraId="49F493DD" w14:textId="77777777"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егкообучаемый</w:t>
                  </w:r>
                  <w:proofErr w:type="spellEnd"/>
                </w:p>
                <w:p w14:paraId="46D9583B" w14:textId="77777777" w:rsidR="00B32218" w:rsidRDefault="00B32218" w:rsidP="00B32218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proofErr w:type="spellStart"/>
                  <w:r>
                    <w:t>Л</w:t>
                  </w:r>
                  <w:r w:rsidRPr="009735DF">
                    <w:t>егковливаемый</w:t>
                  </w:r>
                  <w:proofErr w:type="spellEnd"/>
                  <w:r w:rsidRPr="009735DF">
                    <w:t xml:space="preserve"> в коллектив</w:t>
                  </w:r>
                </w:p>
                <w:p w14:paraId="1B1AAC33" w14:textId="77777777" w:rsidR="00935936" w:rsidRPr="00935936" w:rsidRDefault="005A3333" w:rsidP="00935936">
                  <w:pPr>
                    <w:pStyle w:val="affff3"/>
                    <w:numPr>
                      <w:ilvl w:val="0"/>
                      <w:numId w:val="12"/>
                    </w:numPr>
                    <w:jc w:val="left"/>
                  </w:pPr>
                  <w:r>
                    <w:t xml:space="preserve">Знание Английского </w:t>
                  </w:r>
                  <w:r w:rsidRPr="005A3333">
                    <w:t>–</w:t>
                  </w:r>
                  <w:r>
                    <w:t xml:space="preserve"> </w:t>
                  </w:r>
                  <w:r>
                    <w:rPr>
                      <w:lang w:val="en-US"/>
                    </w:rPr>
                    <w:t>B</w:t>
                  </w:r>
                  <w:r w:rsidRPr="005A3333">
                    <w:t xml:space="preserve">2 – </w:t>
                  </w:r>
                  <w:r>
                    <w:t>Выше среднего</w:t>
                  </w:r>
                </w:p>
              </w:tc>
            </w:tr>
            <w:tr w:rsidR="00C420C8" w:rsidRPr="00791207" w14:paraId="12E74115" w14:textId="77777777" w:rsidTr="00C60DA5">
              <w:trPr>
                <w:trHeight w:val="1115"/>
              </w:trPr>
              <w:tc>
                <w:tcPr>
                  <w:tcW w:w="6698" w:type="dxa"/>
                  <w:tcMar>
                    <w:left w:w="720" w:type="dxa"/>
                    <w:right w:w="0" w:type="dxa"/>
                  </w:tcMar>
                </w:tcPr>
                <w:p w14:paraId="42B04492" w14:textId="77777777" w:rsidR="00935936" w:rsidRPr="004E00AC" w:rsidRDefault="004E00AC" w:rsidP="004E00AC">
                  <w:pPr>
                    <w:pStyle w:val="21"/>
                  </w:pPr>
                  <w:r>
                    <w:t>Опыт работы</w:t>
                  </w:r>
                </w:p>
                <w:p w14:paraId="193E15E0" w14:textId="1B802704" w:rsidR="00C112E1" w:rsidRDefault="004E00AC" w:rsidP="0098479B">
                  <w:pPr>
                    <w:spacing w:line="276" w:lineRule="auto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ООО «Очумелые ручки»</w:t>
                  </w:r>
                  <w:r w:rsidR="00AE3521">
                    <w:rPr>
                      <w:b/>
                      <w:bCs/>
                    </w:rPr>
                    <w:t>:</w:t>
                  </w:r>
                  <w:r>
                    <w:rPr>
                      <w:b/>
                      <w:bCs/>
                    </w:rPr>
                    <w:t xml:space="preserve"> 2019</w:t>
                  </w:r>
                  <w:r w:rsidR="00AE3521">
                    <w:rPr>
                      <w:b/>
                      <w:bCs/>
                    </w:rPr>
                    <w:t xml:space="preserve"> – наст. </w:t>
                  </w:r>
                  <w:r w:rsidR="00C112E1">
                    <w:rPr>
                      <w:b/>
                      <w:bCs/>
                    </w:rPr>
                    <w:t>в</w:t>
                  </w:r>
                  <w:r w:rsidR="00AE3521">
                    <w:rPr>
                      <w:b/>
                      <w:bCs/>
                    </w:rPr>
                    <w:t>ремя</w:t>
                  </w:r>
                </w:p>
                <w:p w14:paraId="1E659155" w14:textId="15A0979D" w:rsidR="00C112E1" w:rsidRDefault="00C112E1" w:rsidP="0098479B">
                  <w:pPr>
                    <w:spacing w:line="276" w:lineRule="auto"/>
                    <w:jc w:val="left"/>
                  </w:pPr>
                  <w:r w:rsidRPr="006817F8">
                    <w:rPr>
                      <w:i/>
                      <w:iCs/>
                    </w:rPr>
                    <w:t>Должность:</w:t>
                  </w:r>
                  <w:r>
                    <w:t xml:space="preserve"> </w:t>
                  </w:r>
                  <w:r w:rsidR="006817F8">
                    <w:rPr>
                      <w:lang w:val="en-US"/>
                    </w:rPr>
                    <w:t>Front</w:t>
                  </w:r>
                  <w:r w:rsidR="006817F8" w:rsidRPr="006817F8">
                    <w:t>-</w:t>
                  </w:r>
                  <w:r w:rsidR="006817F8">
                    <w:rPr>
                      <w:lang w:val="en-US"/>
                    </w:rPr>
                    <w:t>end</w:t>
                  </w:r>
                  <w:r w:rsidR="006817F8" w:rsidRPr="006817F8">
                    <w:t xml:space="preserve"> </w:t>
                  </w:r>
                  <w:r w:rsidR="006817F8">
                    <w:t>разработчик</w:t>
                  </w:r>
                </w:p>
                <w:p w14:paraId="4CE50D1E" w14:textId="22CCD2D8" w:rsidR="006817F8" w:rsidRPr="006817F8" w:rsidRDefault="006817F8" w:rsidP="0098479B">
                  <w:pPr>
                    <w:spacing w:line="276" w:lineRule="auto"/>
                    <w:jc w:val="left"/>
                  </w:pPr>
                  <w:r>
                    <w:t xml:space="preserve">Создание </w:t>
                  </w:r>
                  <w:proofErr w:type="spellStart"/>
                  <w:r>
                    <w:t>лендинга</w:t>
                  </w:r>
                  <w:proofErr w:type="spellEnd"/>
                  <w:r>
                    <w:t>,</w:t>
                  </w:r>
                  <w:r w:rsidR="008164CD">
                    <w:t xml:space="preserve"> проработка дизайна,</w:t>
                  </w:r>
                  <w:r>
                    <w:t xml:space="preserve"> </w:t>
                  </w:r>
                  <w:r w:rsidR="008164CD">
                    <w:t>работа в команде</w:t>
                  </w:r>
                </w:p>
                <w:p w14:paraId="6482444F" w14:textId="77777777" w:rsidR="004E00AC" w:rsidRPr="004E00AC" w:rsidRDefault="004E00AC" w:rsidP="004E00AC">
                  <w:pPr>
                    <w:pStyle w:val="21"/>
                  </w:pPr>
                  <w:r>
                    <w:t>Образование</w:t>
                  </w:r>
                </w:p>
                <w:p w14:paraId="748375D8" w14:textId="77777777" w:rsidR="004E00AC" w:rsidRDefault="004E00AC" w:rsidP="0098479B">
                  <w:pPr>
                    <w:spacing w:line="276" w:lineRule="auto"/>
                    <w:jc w:val="left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Неоконченное высшее, Город Москва, МГТУ им Н. Э. Баумана</w:t>
                  </w:r>
                </w:p>
                <w:p w14:paraId="2A02E5F8" w14:textId="4C3D18C2" w:rsidR="0098479B" w:rsidRPr="0098479B" w:rsidRDefault="004E00AC" w:rsidP="0098479B">
                  <w:pPr>
                    <w:spacing w:line="276" w:lineRule="auto"/>
                    <w:jc w:val="left"/>
                    <w:rPr>
                      <w:color w:val="808080" w:themeColor="background1" w:themeShade="80"/>
                    </w:rPr>
                  </w:pPr>
                  <w:r w:rsidRPr="0098479B">
                    <w:rPr>
                      <w:i/>
                      <w:iCs/>
                      <w:color w:val="808080" w:themeColor="background1" w:themeShade="80"/>
                    </w:rPr>
                    <w:t>Специальность:</w:t>
                  </w:r>
                  <w:r w:rsidRPr="0098479B">
                    <w:rPr>
                      <w:color w:val="808080" w:themeColor="background1" w:themeShade="80"/>
                    </w:rPr>
                    <w:t xml:space="preserve"> Защита информации</w:t>
                  </w:r>
                </w:p>
                <w:p w14:paraId="08B7EC0C" w14:textId="77777777" w:rsidR="0000119F" w:rsidRPr="004E00AC" w:rsidRDefault="004E00AC" w:rsidP="0098479B">
                  <w:pPr>
                    <w:spacing w:line="276" w:lineRule="auto"/>
                    <w:jc w:val="left"/>
                  </w:pPr>
                  <w:r w:rsidRPr="006817F8">
                    <w:rPr>
                      <w:i/>
                      <w:iCs/>
                    </w:rPr>
                    <w:t>Факультет:</w:t>
                  </w:r>
                  <w:r>
                    <w:t xml:space="preserve"> Информатика и системы управления</w:t>
                  </w:r>
                  <w:bookmarkStart w:id="0" w:name="_GoBack"/>
                  <w:bookmarkEnd w:id="0"/>
                </w:p>
              </w:tc>
            </w:tr>
          </w:tbl>
          <w:p w14:paraId="4CB8895C" w14:textId="77777777" w:rsidR="00C420C8" w:rsidRPr="00791207" w:rsidRDefault="00C420C8" w:rsidP="003856C9"/>
        </w:tc>
      </w:tr>
    </w:tbl>
    <w:p w14:paraId="1BB084FA" w14:textId="77777777" w:rsidR="003F5FDB" w:rsidRPr="00791207" w:rsidRDefault="003F5FDB" w:rsidP="00C112E1">
      <w:pPr>
        <w:pStyle w:val="ab"/>
        <w:jc w:val="both"/>
      </w:pPr>
    </w:p>
    <w:sectPr w:rsidR="003F5FDB" w:rsidRPr="00791207" w:rsidSect="00A72DFC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59FFD4" w14:textId="77777777" w:rsidR="006B33AB" w:rsidRDefault="006B33AB" w:rsidP="003856C9">
      <w:pPr>
        <w:spacing w:after="0" w:line="240" w:lineRule="auto"/>
      </w:pPr>
      <w:r>
        <w:separator/>
      </w:r>
    </w:p>
  </w:endnote>
  <w:endnote w:type="continuationSeparator" w:id="0">
    <w:p w14:paraId="73BA751B" w14:textId="77777777" w:rsidR="006B33AB" w:rsidRDefault="006B33AB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966CC" w14:textId="77777777" w:rsidR="003856C9" w:rsidRDefault="007803B7" w:rsidP="007803B7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7552ADA2" wp14:editId="7FDC1D0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Полилиния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Полилиния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Полилиния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Полилиния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Полилиния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Полилиния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Полилиния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Полилиния 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Полилиния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DD4A5B3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">
              <o:lock v:ext="edit" aspectratio="t"/>
              <v:shape id="Полилиния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 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-11937666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ru-RU"/>
          </w:rPr>
          <w:fldChar w:fldCharType="begin"/>
        </w:r>
        <w:r w:rsidR="001765FE">
          <w:rPr>
            <w:lang w:bidi="ru-RU"/>
          </w:rPr>
          <w:instrText xml:space="preserve"> PAGE   \* MERGEFORMAT </w:instrText>
        </w:r>
        <w:r w:rsidR="001765FE">
          <w:rPr>
            <w:lang w:bidi="ru-RU"/>
          </w:rPr>
          <w:fldChar w:fldCharType="separate"/>
        </w:r>
        <w:r w:rsidR="00791207">
          <w:rPr>
            <w:noProof/>
            <w:lang w:bidi="ru-RU"/>
          </w:rPr>
          <w:t>2</w:t>
        </w:r>
        <w:r w:rsidR="001765FE">
          <w:rPr>
            <w:noProof/>
            <w:lang w:bidi="ru-RU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997A2E" w14:textId="77777777" w:rsidR="001765FE" w:rsidRDefault="00DC79BB">
    <w:pPr>
      <w:pStyle w:val="a7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4C6B8D86" wp14:editId="55212F7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Группа 4" title="Рисунок ниж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Полилиния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Полилиния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Полилиния 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Полилиния 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Полилиния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Полилиния 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Полилиния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Полилиния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Полилиния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6FA1992" id="Группа 4" o:spid="_x0000_s1026" alt="Название: Рисунок нижнего колонтитула с серыми прямоугольниками под разными углами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">
              <o:lock v:ext="edit" aspectratio="t"/>
              <v:shape id="Полилиния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Полилиния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Полилиния 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Полилиния 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Полилиния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Полилиния 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Полилиния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Полилиния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Полилиния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A3643" w14:textId="77777777" w:rsidR="006B33AB" w:rsidRDefault="006B33AB" w:rsidP="003856C9">
      <w:pPr>
        <w:spacing w:after="0" w:line="240" w:lineRule="auto"/>
      </w:pPr>
      <w:r>
        <w:separator/>
      </w:r>
    </w:p>
  </w:footnote>
  <w:footnote w:type="continuationSeparator" w:id="0">
    <w:p w14:paraId="3528E42D" w14:textId="77777777" w:rsidR="006B33AB" w:rsidRDefault="006B33AB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32B3F" w14:textId="77777777" w:rsidR="003856C9" w:rsidRDefault="007803B7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0657CC49" wp14:editId="7144BEA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Полилиния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Полилиния 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Полилиния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Полилиния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Полилиния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Полилиния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Полилиния 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Полилиния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Полилиния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Полилиния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2891A01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">
              <o:lock v:ext="edit" aspectratio="t"/>
              <v:shape id="Полилиния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B70248" w14:textId="77777777" w:rsidR="00DC79BB" w:rsidRDefault="00DC79BB">
    <w:pPr>
      <w:pStyle w:val="a5"/>
    </w:pPr>
    <w:r w:rsidRPr="00DC79BB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A539002" wp14:editId="32C86230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Группа 17" title="Рисунок верхнего колонтитула с серыми прямоугольниками под разными углами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Полилиния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Полилиния 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Полилиния 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Полилиния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Полилиния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Полилиния 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Полилиния 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Полилиния 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Полилиния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Полилиния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CE73078" id="Группа 17" o:spid="_x0000_s1026" alt="Название: Рисунок верхнего колонтитула с серыми прямоугольниками под разными углами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">
              <o:lock v:ext="edit" aspectratio="t"/>
              <v:shape id="Полилиния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Полилиния 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Полилиния 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Полилиния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Полилиния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Полилиния 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Полилиния 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Полилиния 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Полилиния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Полилиния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D1559F"/>
    <w:multiLevelType w:val="hybridMultilevel"/>
    <w:tmpl w:val="E85240C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BB45A6"/>
    <w:multiLevelType w:val="hybridMultilevel"/>
    <w:tmpl w:val="4F8CFC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3416C"/>
    <w:multiLevelType w:val="hybridMultilevel"/>
    <w:tmpl w:val="1C9278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11"/>
    <w:rsid w:val="0000119F"/>
    <w:rsid w:val="00015B62"/>
    <w:rsid w:val="00052BE1"/>
    <w:rsid w:val="0007412A"/>
    <w:rsid w:val="0010199E"/>
    <w:rsid w:val="0010257B"/>
    <w:rsid w:val="001166C2"/>
    <w:rsid w:val="00141BA0"/>
    <w:rsid w:val="001503AC"/>
    <w:rsid w:val="001765FE"/>
    <w:rsid w:val="0019561F"/>
    <w:rsid w:val="001B32D2"/>
    <w:rsid w:val="001D5FD2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E168F"/>
    <w:rsid w:val="003F4D31"/>
    <w:rsid w:val="003F5FDB"/>
    <w:rsid w:val="0043426C"/>
    <w:rsid w:val="00441EB9"/>
    <w:rsid w:val="00463463"/>
    <w:rsid w:val="00473EF8"/>
    <w:rsid w:val="004760E5"/>
    <w:rsid w:val="0049716D"/>
    <w:rsid w:val="004D22BB"/>
    <w:rsid w:val="004E00AC"/>
    <w:rsid w:val="0050780A"/>
    <w:rsid w:val="005152F2"/>
    <w:rsid w:val="005246B9"/>
    <w:rsid w:val="0053224E"/>
    <w:rsid w:val="00534E4E"/>
    <w:rsid w:val="00551D35"/>
    <w:rsid w:val="005562D4"/>
    <w:rsid w:val="00557019"/>
    <w:rsid w:val="005674AC"/>
    <w:rsid w:val="00574AF9"/>
    <w:rsid w:val="00580925"/>
    <w:rsid w:val="005A1E51"/>
    <w:rsid w:val="005A3333"/>
    <w:rsid w:val="005A7E57"/>
    <w:rsid w:val="00615C87"/>
    <w:rsid w:val="00616FF4"/>
    <w:rsid w:val="006817F8"/>
    <w:rsid w:val="00696333"/>
    <w:rsid w:val="006A3CE7"/>
    <w:rsid w:val="006B33AB"/>
    <w:rsid w:val="00743379"/>
    <w:rsid w:val="00747550"/>
    <w:rsid w:val="007803B7"/>
    <w:rsid w:val="00791207"/>
    <w:rsid w:val="007A7C08"/>
    <w:rsid w:val="007B2F5C"/>
    <w:rsid w:val="007C5F05"/>
    <w:rsid w:val="008164CD"/>
    <w:rsid w:val="00825ED8"/>
    <w:rsid w:val="00832043"/>
    <w:rsid w:val="00832F81"/>
    <w:rsid w:val="00841714"/>
    <w:rsid w:val="008501C7"/>
    <w:rsid w:val="0088143B"/>
    <w:rsid w:val="008C7CA2"/>
    <w:rsid w:val="008F6337"/>
    <w:rsid w:val="00905115"/>
    <w:rsid w:val="00914DAF"/>
    <w:rsid w:val="0093286E"/>
    <w:rsid w:val="00935936"/>
    <w:rsid w:val="00964C2F"/>
    <w:rsid w:val="009735DF"/>
    <w:rsid w:val="0098479B"/>
    <w:rsid w:val="009D1627"/>
    <w:rsid w:val="00A2504A"/>
    <w:rsid w:val="00A42F91"/>
    <w:rsid w:val="00A72DFC"/>
    <w:rsid w:val="00AE3521"/>
    <w:rsid w:val="00AF1258"/>
    <w:rsid w:val="00B01E52"/>
    <w:rsid w:val="00B207A5"/>
    <w:rsid w:val="00B32218"/>
    <w:rsid w:val="00B550FC"/>
    <w:rsid w:val="00B85871"/>
    <w:rsid w:val="00B93310"/>
    <w:rsid w:val="00BB3B21"/>
    <w:rsid w:val="00BC1F18"/>
    <w:rsid w:val="00BD2E58"/>
    <w:rsid w:val="00BF6BAB"/>
    <w:rsid w:val="00C007A5"/>
    <w:rsid w:val="00C112E1"/>
    <w:rsid w:val="00C420C8"/>
    <w:rsid w:val="00C4403A"/>
    <w:rsid w:val="00C60DA5"/>
    <w:rsid w:val="00CC4B11"/>
    <w:rsid w:val="00CE6306"/>
    <w:rsid w:val="00D0601E"/>
    <w:rsid w:val="00D11C4D"/>
    <w:rsid w:val="00D178D0"/>
    <w:rsid w:val="00D5067A"/>
    <w:rsid w:val="00D86984"/>
    <w:rsid w:val="00DA49B2"/>
    <w:rsid w:val="00DC0F74"/>
    <w:rsid w:val="00DC79BB"/>
    <w:rsid w:val="00DF0A0F"/>
    <w:rsid w:val="00E1461F"/>
    <w:rsid w:val="00E2527D"/>
    <w:rsid w:val="00E34D58"/>
    <w:rsid w:val="00E81605"/>
    <w:rsid w:val="00E941EF"/>
    <w:rsid w:val="00EB1C1B"/>
    <w:rsid w:val="00EB779A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6C9DB5"/>
  <w15:chartTrackingRefBased/>
  <w15:docId w15:val="{C969D64D-320D-45F4-99C3-83E0D7FD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791207"/>
    <w:rPr>
      <w:rFonts w:ascii="Calibri" w:hAnsi="Calibri"/>
    </w:rPr>
  </w:style>
  <w:style w:type="paragraph" w:styleId="1">
    <w:name w:val="heading 1"/>
    <w:basedOn w:val="a1"/>
    <w:link w:val="10"/>
    <w:uiPriority w:val="9"/>
    <w:qFormat/>
    <w:rsid w:val="0079120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eastAsiaTheme="majorEastAsia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79120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eastAsiaTheme="majorEastAsia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791207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791207"/>
    <w:pPr>
      <w:keepNext/>
      <w:keepLines/>
      <w:spacing w:before="360" w:after="0"/>
      <w:contextualSpacing/>
      <w:outlineLvl w:val="3"/>
    </w:pPr>
    <w:rPr>
      <w:rFonts w:eastAsiaTheme="majorEastAsia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791207"/>
    <w:pPr>
      <w:keepNext/>
      <w:keepLines/>
      <w:spacing w:after="0"/>
      <w:outlineLvl w:val="4"/>
    </w:pPr>
    <w:rPr>
      <w:rFonts w:eastAsiaTheme="majorEastAsia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791207"/>
    <w:pPr>
      <w:keepNext/>
      <w:keepLines/>
      <w:spacing w:before="40" w:after="0"/>
      <w:outlineLvl w:val="5"/>
    </w:pPr>
    <w:rPr>
      <w:rFonts w:eastAsiaTheme="majorEastAsia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Нижний колонтитул Знак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оловок 2 Знак"/>
    <w:basedOn w:val="a2"/>
    <w:link w:val="21"/>
    <w:uiPriority w:val="9"/>
    <w:rsid w:val="00791207"/>
    <w:rPr>
      <w:rFonts w:ascii="Calibri" w:eastAsiaTheme="majorEastAsia" w:hAnsi="Calibr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Заголовок 1 Знак"/>
    <w:basedOn w:val="a2"/>
    <w:link w:val="1"/>
    <w:uiPriority w:val="9"/>
    <w:rsid w:val="00791207"/>
    <w:rPr>
      <w:rFonts w:ascii="Calibri" w:eastAsiaTheme="majorEastAsia" w:hAnsi="Calibri" w:cstheme="majorBidi"/>
      <w:caps/>
      <w:sz w:val="44"/>
      <w:szCs w:val="32"/>
    </w:rPr>
  </w:style>
  <w:style w:type="character" w:customStyle="1" w:styleId="32">
    <w:name w:val="Заголовок 3 Знак"/>
    <w:basedOn w:val="a2"/>
    <w:link w:val="31"/>
    <w:uiPriority w:val="9"/>
    <w:rsid w:val="00791207"/>
    <w:rPr>
      <w:rFonts w:ascii="Calibri" w:eastAsiaTheme="majorEastAsia" w:hAnsi="Calibri" w:cstheme="majorBidi"/>
      <w:caps/>
      <w:szCs w:val="24"/>
    </w:rPr>
  </w:style>
  <w:style w:type="character" w:customStyle="1" w:styleId="42">
    <w:name w:val="Заголовок 4 Знак"/>
    <w:basedOn w:val="a2"/>
    <w:link w:val="41"/>
    <w:uiPriority w:val="9"/>
    <w:rsid w:val="00791207"/>
    <w:rPr>
      <w:rFonts w:ascii="Calibri" w:eastAsiaTheme="majorEastAsia" w:hAnsi="Calibri" w:cstheme="majorBidi"/>
      <w:b/>
      <w:iCs/>
      <w:caps/>
    </w:rPr>
  </w:style>
  <w:style w:type="character" w:customStyle="1" w:styleId="52">
    <w:name w:val="Заголовок 5 Знак"/>
    <w:basedOn w:val="a2"/>
    <w:link w:val="51"/>
    <w:uiPriority w:val="9"/>
    <w:rsid w:val="00791207"/>
    <w:rPr>
      <w:rFonts w:ascii="Calibri" w:eastAsiaTheme="majorEastAsia" w:hAnsi="Calibri" w:cstheme="majorBidi"/>
    </w:rPr>
  </w:style>
  <w:style w:type="paragraph" w:styleId="ab">
    <w:name w:val="No Spacing"/>
    <w:uiPriority w:val="12"/>
    <w:qFormat/>
    <w:rsid w:val="00791207"/>
    <w:pPr>
      <w:spacing w:after="0" w:line="240" w:lineRule="auto"/>
    </w:pPr>
    <w:rPr>
      <w:rFonts w:ascii="Calibri" w:hAnsi="Calibri"/>
    </w:rPr>
  </w:style>
  <w:style w:type="paragraph" w:customStyle="1" w:styleId="ac">
    <w:name w:val="Графическая линия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Заголовок Знак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Подзаголовок Знак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Текст выноски Знак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Основной текст Знак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Основной текст 3 Знак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Красная строка Знак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Основной текст с отступом Знак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Красная строка 2 Знак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Основной текст с отступом 2 Знак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Основной текст с отступом 3 Знак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Прощание Знак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Дата Знак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Схема документа Знак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Электронная подпись Знак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Текст концевой сноски Знак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9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3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4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5">
    <w:name w:val="footnote text"/>
    <w:basedOn w:val="a1"/>
    <w:link w:val="afff6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6">
    <w:name w:val="Текст сноски Знак"/>
    <w:basedOn w:val="a2"/>
    <w:link w:val="afff5"/>
    <w:uiPriority w:val="99"/>
    <w:semiHidden/>
    <w:rsid w:val="00841714"/>
    <w:rPr>
      <w:szCs w:val="20"/>
    </w:rPr>
  </w:style>
  <w:style w:type="table" w:styleId="-13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10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0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0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3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0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0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0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3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310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320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330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3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3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3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0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0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0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510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-520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-530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-5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-5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63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0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0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0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7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-7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-7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7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-7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-7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Заголовок 6 Знак"/>
    <w:basedOn w:val="a2"/>
    <w:link w:val="6"/>
    <w:uiPriority w:val="9"/>
    <w:semiHidden/>
    <w:rsid w:val="00791207"/>
    <w:rPr>
      <w:rFonts w:ascii="Calibri" w:eastAsiaTheme="majorEastAsia" w:hAnsi="Calibri" w:cstheme="majorBidi"/>
      <w:color w:val="1B5A56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Заголовок 8 Знак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Адрес HTML Знак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Стандартный HTML Знак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7">
    <w:name w:val="Hyperlink"/>
    <w:basedOn w:val="a2"/>
    <w:uiPriority w:val="99"/>
    <w:unhideWhenUsed/>
    <w:rsid w:val="00841714"/>
    <w:rPr>
      <w:color w:val="0563C1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7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8">
    <w:name w:val="index heading"/>
    <w:basedOn w:val="a1"/>
    <w:next w:val="1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9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a">
    <w:name w:val="Intense Quote"/>
    <w:basedOn w:val="a1"/>
    <w:next w:val="a1"/>
    <w:link w:val="afffb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b">
    <w:name w:val="Выделенная цитата Знак"/>
    <w:basedOn w:val="a2"/>
    <w:link w:val="afffa"/>
    <w:uiPriority w:val="30"/>
    <w:semiHidden/>
    <w:rsid w:val="00841714"/>
    <w:rPr>
      <w:i/>
      <w:iCs/>
      <w:color w:val="37B6AE" w:themeColor="accent1"/>
    </w:rPr>
  </w:style>
  <w:style w:type="character" w:styleId="afffc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d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7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7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7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7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7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7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e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8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8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8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8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8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8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9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9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9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9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9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9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0">
    <w:name w:val="line number"/>
    <w:basedOn w:val="a2"/>
    <w:uiPriority w:val="99"/>
    <w:semiHidden/>
    <w:unhideWhenUsed/>
    <w:rsid w:val="00841714"/>
  </w:style>
  <w:style w:type="paragraph" w:styleId="affff1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8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2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9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3">
    <w:name w:val="List Paragraph"/>
    <w:basedOn w:val="a1"/>
    <w:uiPriority w:val="34"/>
    <w:unhideWhenUsed/>
    <w:qFormat/>
    <w:rsid w:val="00841714"/>
    <w:pPr>
      <w:ind w:left="720"/>
      <w:contextualSpacing/>
    </w:pPr>
  </w:style>
  <w:style w:type="table" w:styleId="-1a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1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121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131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1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1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2a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11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21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31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2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2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2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3a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-311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-321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331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-3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-3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-3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-4a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411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421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431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4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4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5a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11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21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31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6a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611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621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631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6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6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-70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7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4">
    <w:name w:val="macro"/>
    <w:link w:val="affff5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5">
    <w:name w:val="Текст макроса Знак"/>
    <w:basedOn w:val="a2"/>
    <w:link w:val="affff4"/>
    <w:uiPriority w:val="99"/>
    <w:semiHidden/>
    <w:rsid w:val="00841714"/>
    <w:rPr>
      <w:rFonts w:ascii="Consolas" w:hAnsi="Consolas"/>
      <w:szCs w:val="20"/>
    </w:rPr>
  </w:style>
  <w:style w:type="table" w:styleId="12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d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3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0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0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0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0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0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e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4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1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1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6">
    <w:name w:val="Message Header"/>
    <w:basedOn w:val="a1"/>
    <w:link w:val="affff7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7">
    <w:name w:val="Шапка Знак"/>
    <w:basedOn w:val="a2"/>
    <w:link w:val="affff6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8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9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a">
    <w:name w:val="Note Heading"/>
    <w:basedOn w:val="a1"/>
    <w:next w:val="a1"/>
    <w:link w:val="affffb"/>
    <w:uiPriority w:val="99"/>
    <w:semiHidden/>
    <w:unhideWhenUsed/>
    <w:rsid w:val="00841714"/>
    <w:pPr>
      <w:spacing w:after="0" w:line="240" w:lineRule="auto"/>
    </w:pPr>
  </w:style>
  <w:style w:type="character" w:customStyle="1" w:styleId="affffb">
    <w:name w:val="Заголовок записки Знак"/>
    <w:basedOn w:val="a2"/>
    <w:link w:val="affffa"/>
    <w:uiPriority w:val="99"/>
    <w:semiHidden/>
    <w:rsid w:val="00841714"/>
  </w:style>
  <w:style w:type="character" w:styleId="affffc">
    <w:name w:val="page number"/>
    <w:basedOn w:val="a2"/>
    <w:uiPriority w:val="99"/>
    <w:semiHidden/>
    <w:unhideWhenUsed/>
    <w:rsid w:val="00841714"/>
  </w:style>
  <w:style w:type="table" w:styleId="15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b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6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6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d">
    <w:name w:val="Plain Text"/>
    <w:basedOn w:val="a1"/>
    <w:link w:val="affffe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e">
    <w:name w:val="Текст Знак"/>
    <w:basedOn w:val="a2"/>
    <w:link w:val="affffd"/>
    <w:uiPriority w:val="99"/>
    <w:semiHidden/>
    <w:rsid w:val="00841714"/>
    <w:rPr>
      <w:rFonts w:ascii="Consolas" w:hAnsi="Consolas"/>
      <w:szCs w:val="21"/>
    </w:rPr>
  </w:style>
  <w:style w:type="paragraph" w:styleId="2f1">
    <w:name w:val="Quote"/>
    <w:basedOn w:val="a1"/>
    <w:next w:val="a1"/>
    <w:link w:val="2f2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2f2">
    <w:name w:val="Цитата 2 Знак"/>
    <w:basedOn w:val="a2"/>
    <w:link w:val="2f1"/>
    <w:uiPriority w:val="29"/>
    <w:semiHidden/>
    <w:rsid w:val="00841714"/>
    <w:rPr>
      <w:i/>
      <w:iCs/>
      <w:color w:val="404040" w:themeColor="text1" w:themeTint="BF"/>
    </w:rPr>
  </w:style>
  <w:style w:type="paragraph" w:styleId="afffff">
    <w:name w:val="Salutation"/>
    <w:basedOn w:val="a1"/>
    <w:next w:val="a1"/>
    <w:link w:val="afffff0"/>
    <w:uiPriority w:val="99"/>
    <w:semiHidden/>
    <w:unhideWhenUsed/>
    <w:rsid w:val="00841714"/>
  </w:style>
  <w:style w:type="character" w:customStyle="1" w:styleId="afffff0">
    <w:name w:val="Приветствие Знак"/>
    <w:basedOn w:val="a2"/>
    <w:link w:val="afffff"/>
    <w:uiPriority w:val="99"/>
    <w:semiHidden/>
    <w:rsid w:val="00841714"/>
  </w:style>
  <w:style w:type="paragraph" w:styleId="afffff1">
    <w:name w:val="Signature"/>
    <w:basedOn w:val="a1"/>
    <w:link w:val="afffff2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2">
    <w:name w:val="Подпись Знак"/>
    <w:basedOn w:val="a2"/>
    <w:link w:val="afffff1"/>
    <w:uiPriority w:val="99"/>
    <w:semiHidden/>
    <w:rsid w:val="00841714"/>
  </w:style>
  <w:style w:type="character" w:styleId="afffff3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4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5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6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6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7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b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b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b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b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b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7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9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a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b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c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c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c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c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d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d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2fa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4a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59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63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73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92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afffffe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">
    <w:name w:val="Графический объект"/>
    <w:basedOn w:val="a1"/>
    <w:next w:val="31"/>
    <w:link w:val="affffff0"/>
    <w:uiPriority w:val="10"/>
    <w:qFormat/>
    <w:rsid w:val="00C420C8"/>
    <w:pPr>
      <w:spacing w:before="320" w:after="80"/>
    </w:pPr>
  </w:style>
  <w:style w:type="character" w:customStyle="1" w:styleId="affffff0">
    <w:name w:val="Графический объект (знак)"/>
    <w:basedOn w:val="a2"/>
    <w:link w:val="affffff"/>
    <w:uiPriority w:val="10"/>
    <w:rsid w:val="00C420C8"/>
  </w:style>
  <w:style w:type="character" w:styleId="affffff1">
    <w:name w:val="Unresolved Mention"/>
    <w:basedOn w:val="a2"/>
    <w:uiPriority w:val="99"/>
    <w:semiHidden/>
    <w:unhideWhenUsed/>
    <w:rsid w:val="003E16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1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7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ldgem.github.io/awesome-site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3.125.48.155:80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wesome-site.tk/" TargetMode="Externa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sha\AppData\Roaming\Microsoft\Templates\&#1050;&#1088;&#1077;&#1072;&#1090;&#1080;&#1074;&#1085;&#1086;&#1077;%20&#1088;&#1077;&#1079;&#1102;&#1084;&#1077;%20&#1086;&#1090;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F2C9A3C4ED2455F8BB4E72CA0CC80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E39ED-0750-473A-BDB1-0C3965FF1484}"/>
      </w:docPartPr>
      <w:docPartBody>
        <w:p w:rsidR="0055488E" w:rsidRDefault="002D6BA9">
          <w:pPr>
            <w:pStyle w:val="5F2C9A3C4ED2455F8BB4E72CA0CC8005"/>
          </w:pPr>
          <w:r w:rsidRPr="00791207">
            <w:rPr>
              <w:lang w:bidi="ru-RU"/>
            </w:rPr>
            <w:t>Эл. почта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A9"/>
    <w:rsid w:val="001D61DF"/>
    <w:rsid w:val="00271F26"/>
    <w:rsid w:val="00286C1F"/>
    <w:rsid w:val="002A475C"/>
    <w:rsid w:val="002D6BA9"/>
    <w:rsid w:val="00316D29"/>
    <w:rsid w:val="005149A4"/>
    <w:rsid w:val="0055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912B7D340164EDDBF024057B2FC3AC7">
    <w:name w:val="5912B7D340164EDDBF024057B2FC3AC7"/>
  </w:style>
  <w:style w:type="paragraph" w:customStyle="1" w:styleId="5F2C9A3C4ED2455F8BB4E72CA0CC8005">
    <w:name w:val="5F2C9A3C4ED2455F8BB4E72CA0CC8005"/>
  </w:style>
  <w:style w:type="paragraph" w:customStyle="1" w:styleId="1480F657D41340A1B977EBCBCF9BBBC6">
    <w:name w:val="1480F657D41340A1B977EBCBCF9BBBC6"/>
  </w:style>
  <w:style w:type="paragraph" w:customStyle="1" w:styleId="5382514629D746D5BB5D6B22077F5732">
    <w:name w:val="5382514629D746D5BB5D6B22077F5732"/>
  </w:style>
  <w:style w:type="paragraph" w:customStyle="1" w:styleId="9BAA7E8461654DD89CC11907906840A5">
    <w:name w:val="9BAA7E8461654DD89CC11907906840A5"/>
  </w:style>
  <w:style w:type="paragraph" w:customStyle="1" w:styleId="940543BEAD18417390A1AF83E64065E0">
    <w:name w:val="940543BEAD18417390A1AF83E64065E0"/>
  </w:style>
  <w:style w:type="paragraph" w:customStyle="1" w:styleId="EA804055EFDE4C79A8EB270BFB41AACE">
    <w:name w:val="EA804055EFDE4C79A8EB270BFB41AACE"/>
  </w:style>
  <w:style w:type="paragraph" w:customStyle="1" w:styleId="004CD529606F4841AE04EF41A442C13B">
    <w:name w:val="004CD529606F4841AE04EF41A442C13B"/>
  </w:style>
  <w:style w:type="paragraph" w:customStyle="1" w:styleId="71825D2442564918A4FF005AC51D0D6C">
    <w:name w:val="71825D2442564918A4FF005AC51D0D6C"/>
  </w:style>
  <w:style w:type="paragraph" w:customStyle="1" w:styleId="591717025B2B447D8CBE7268B626AF8A">
    <w:name w:val="591717025B2B447D8CBE7268B626AF8A"/>
  </w:style>
  <w:style w:type="paragraph" w:customStyle="1" w:styleId="98958EBD52264756AC6C7EA032756992">
    <w:name w:val="98958EBD52264756AC6C7EA032756992"/>
  </w:style>
  <w:style w:type="paragraph" w:customStyle="1" w:styleId="ECDC41A124834EADB8255EAB1B764142">
    <w:name w:val="ECDC41A124834EADB8255EAB1B764142"/>
  </w:style>
  <w:style w:type="paragraph" w:customStyle="1" w:styleId="182164F1344641D784873B90A585C2D1">
    <w:name w:val="182164F1344641D784873B90A585C2D1"/>
  </w:style>
  <w:style w:type="paragraph" w:customStyle="1" w:styleId="4045FF047C4E4A6FB2A955B662F7DA20">
    <w:name w:val="4045FF047C4E4A6FB2A955B662F7DA20"/>
  </w:style>
  <w:style w:type="paragraph" w:customStyle="1" w:styleId="BC7E97059AE04ACC8074932368E648BA">
    <w:name w:val="BC7E97059AE04ACC8074932368E648BA"/>
  </w:style>
  <w:style w:type="paragraph" w:customStyle="1" w:styleId="BDDBAB2B8F074661A7A4323EFDC37E29">
    <w:name w:val="BDDBAB2B8F074661A7A4323EFDC37E29"/>
  </w:style>
  <w:style w:type="paragraph" w:customStyle="1" w:styleId="E01E562B78564B7188E9CBB4C3B3C359">
    <w:name w:val="E01E562B78564B7188E9CBB4C3B3C359"/>
  </w:style>
  <w:style w:type="paragraph" w:customStyle="1" w:styleId="5095E5C3358A48E3AE1D17FCF05DD667">
    <w:name w:val="5095E5C3358A48E3AE1D17FCF05DD667"/>
  </w:style>
  <w:style w:type="paragraph" w:customStyle="1" w:styleId="A4B9CA19A46A4098B34D42AE7CD592B5">
    <w:name w:val="A4B9CA19A46A4098B34D42AE7CD592B5"/>
  </w:style>
  <w:style w:type="paragraph" w:customStyle="1" w:styleId="8B8740B8443E49CEBE38D989A8140EA2">
    <w:name w:val="8B8740B8443E49CEBE38D989A8140EA2"/>
  </w:style>
  <w:style w:type="paragraph" w:customStyle="1" w:styleId="7A1EE74352144265B70CD0421BE3F9E3">
    <w:name w:val="7A1EE74352144265B70CD0421BE3F9E3"/>
  </w:style>
  <w:style w:type="paragraph" w:customStyle="1" w:styleId="D6060B1945154D10A46B922295589E25">
    <w:name w:val="D6060B1945154D10A46B922295589E25"/>
  </w:style>
  <w:style w:type="paragraph" w:customStyle="1" w:styleId="01B2C8188FA743EC8898D38D578F78A9">
    <w:name w:val="01B2C8188FA743EC8898D38D578F78A9"/>
  </w:style>
  <w:style w:type="paragraph" w:customStyle="1" w:styleId="0BC3523D0D814FA8B2849BEA46854078">
    <w:name w:val="0BC3523D0D814FA8B2849BEA468540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5ED01-1CF6-40BE-B8E9-D7BE37E9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Креативное резюме от MOO.dotx</Template>
  <TotalTime>184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Чемоданов</dc:creator>
  <cp:keywords/>
  <dc:description/>
  <cp:lastModifiedBy>Михаил Чемоданов</cp:lastModifiedBy>
  <cp:revision>14</cp:revision>
  <dcterms:created xsi:type="dcterms:W3CDTF">2019-11-18T10:25:00Z</dcterms:created>
  <dcterms:modified xsi:type="dcterms:W3CDTF">2019-11-19T19:11:00Z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