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C420C8">
        <w:tc>
          <w:tcPr>
            <w:tcW w:w="3023" w:type="dxa"/>
          </w:tcPr>
          <w:p w:rsidR="00B32218" w:rsidRPr="00791207" w:rsidRDefault="00CC4B11" w:rsidP="00D0601E">
            <w:pPr>
              <w:pStyle w:val="1"/>
            </w:pPr>
            <w:r>
              <w:t>Чемоданов михаил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2EF32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DA49B2" w:rsidP="00441EB9">
            <w:pPr>
              <w:pStyle w:val="31"/>
            </w:pPr>
            <w:sdt>
              <w:sdtPr>
                <w:alias w:val="Введите электронный адрес:"/>
                <w:tag w:val="Введите электронный адрес:"/>
                <w:id w:val="1159736844"/>
                <w:placeholder>
                  <w:docPart w:val="5F2C9A3C4ED2455F8BB4E72CA0CC800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Эл. почта</w:t>
                </w:r>
              </w:sdtContent>
            </w:sdt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mishachemo@gmail.com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82CA5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</w:pPr>
            <w:r>
              <w:t>Телефон</w:t>
            </w:r>
          </w:p>
          <w:p w:rsidR="00C420C8" w:rsidRPr="003E168F" w:rsidRDefault="003E168F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+79160001122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E6989A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t>САЙТ</w:t>
            </w:r>
          </w:p>
          <w:p w:rsidR="00C420C8" w:rsidRDefault="00DA49B2" w:rsidP="00441EB9">
            <w:pPr>
              <w:pStyle w:val="31"/>
              <w:rPr>
                <w:lang w:val="en-US"/>
              </w:rPr>
            </w:pPr>
            <w:hyperlink r:id="rId7" w:history="1">
              <w:r w:rsidR="00CC4B11" w:rsidRPr="003E168F">
                <w:rPr>
                  <w:rStyle w:val="afff7"/>
                  <w:lang w:val="en-US"/>
                </w:rPr>
                <w:t>goldgem.github.io/awesome-site/</w:t>
              </w:r>
            </w:hyperlink>
          </w:p>
          <w:p w:rsidR="003E168F" w:rsidRPr="00CC4B11" w:rsidRDefault="003E168F" w:rsidP="00441EB9">
            <w:pPr>
              <w:pStyle w:val="31"/>
              <w:rPr>
                <w:lang w:val="en-US"/>
              </w:rPr>
            </w:pPr>
          </w:p>
          <w:tbl>
            <w:tblPr>
              <w:tblW w:w="4896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862"/>
            </w:tblGrid>
            <w:tr w:rsidR="00C420C8" w:rsidRPr="00791207" w:rsidTr="00B32218">
              <w:trPr>
                <w:trHeight w:val="3417"/>
              </w:trPr>
              <w:tc>
                <w:tcPr>
                  <w:tcW w:w="2862" w:type="dxa"/>
                  <w:tcMar>
                    <w:top w:w="288" w:type="dxa"/>
                    <w:bottom w:w="288" w:type="dxa"/>
                  </w:tcMar>
                </w:tcPr>
                <w:p w:rsidR="00C420C8" w:rsidRPr="009735DF" w:rsidRDefault="009735DF" w:rsidP="002C77B9">
                  <w:pPr>
                    <w:pStyle w:val="31"/>
                  </w:pPr>
                  <w:r>
                    <w:t>требования к будущей работе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722EF6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Должность: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9735DF">
                    <w:t>Web-</w:t>
                  </w:r>
                  <w:r>
                    <w:t>мастер</w:t>
                  </w:r>
                  <w:r w:rsidRPr="009735DF">
                    <w:t>, web-программист, администратор сайтов</w:t>
                  </w:r>
                </w:p>
                <w:p w:rsidR="009735DF" w:rsidRPr="009735DF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Занятость:</w:t>
                  </w:r>
                  <w:r w:rsidRPr="009735DF">
                    <w:t xml:space="preserve"> частичная занятость, полная занятость</w:t>
                  </w:r>
                </w:p>
                <w:p w:rsidR="009735DF" w:rsidRPr="009735DF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График работы:</w:t>
                  </w:r>
                  <w:r w:rsidRPr="009735DF">
                    <w:t> удаленная работа</w:t>
                  </w:r>
                </w:p>
              </w:tc>
            </w:tr>
          </w:tbl>
          <w:p w:rsidR="00B32218" w:rsidRPr="00791207" w:rsidRDefault="00B32218" w:rsidP="00B32218">
            <w:pPr>
              <w:jc w:val="both"/>
            </w:pPr>
          </w:p>
        </w:tc>
        <w:tc>
          <w:tcPr>
            <w:tcW w:w="6912" w:type="dxa"/>
          </w:tcPr>
          <w:tbl>
            <w:tblPr>
              <w:tblW w:w="6523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523"/>
            </w:tblGrid>
            <w:tr w:rsidR="00C420C8" w:rsidRPr="00791207" w:rsidTr="00D178D0">
              <w:trPr>
                <w:trHeight w:val="2745"/>
              </w:trPr>
              <w:tc>
                <w:tcPr>
                  <w:tcW w:w="652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574AF9" w:rsidRPr="00574AF9" w:rsidRDefault="00574AF9" w:rsidP="00574AF9">
                  <w:pPr>
                    <w:pStyle w:val="21"/>
                  </w:pPr>
                  <w:bookmarkStart w:id="0" w:name="_GoBack"/>
                  <w:bookmarkEnd w:id="0"/>
                  <w:r>
                    <w:t>навыки</w:t>
                  </w:r>
                </w:p>
                <w:p w:rsid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З</w:t>
                  </w:r>
                  <w:r w:rsidR="00574AF9" w:rsidRPr="00574AF9">
                    <w:t>анимаюсь</w:t>
                  </w:r>
                  <w:r w:rsidRPr="00615C87">
                    <w:t xml:space="preserve"> </w:t>
                  </w:r>
                  <w:r>
                    <w:t>программированием</w:t>
                  </w:r>
                  <w:r w:rsidR="00574AF9" w:rsidRPr="00574AF9">
                    <w:t xml:space="preserve"> уже более </w:t>
                  </w:r>
                  <w:r w:rsidR="00574AF9">
                    <w:t>4</w:t>
                  </w:r>
                  <w:r w:rsidR="00574AF9" w:rsidRPr="00574AF9">
                    <w:t xml:space="preserve"> лет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Знание механики компьютера на уровне системного администратора</w:t>
                  </w:r>
                </w:p>
                <w:p w:rsid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администрирования </w:t>
                  </w:r>
                  <w:r>
                    <w:rPr>
                      <w:lang w:val="en-US"/>
                    </w:rPr>
                    <w:t>OC</w:t>
                  </w:r>
                  <w:r w:rsidRPr="00615C87">
                    <w:t xml:space="preserve"> </w:t>
                  </w:r>
                  <w:r>
                    <w:rPr>
                      <w:lang w:val="en-US"/>
                    </w:rPr>
                    <w:t>Windows</w:t>
                  </w:r>
                  <w:r w:rsidRPr="00615C87">
                    <w:t xml:space="preserve"> </w:t>
                  </w:r>
                  <w:r>
                    <w:t xml:space="preserve">и дистрибутивов </w:t>
                  </w:r>
                  <w:r w:rsidR="00E2527D">
                    <w:rPr>
                      <w:lang w:val="en-US"/>
                    </w:rPr>
                    <w:t>OC</w:t>
                  </w:r>
                  <w:r w:rsidR="00E2527D" w:rsidRPr="00E2527D">
                    <w:t xml:space="preserve"> </w:t>
                  </w:r>
                  <w:r>
                    <w:rPr>
                      <w:lang w:val="en-US"/>
                    </w:rPr>
                    <w:t>Linux</w:t>
                  </w:r>
                  <w:r w:rsidR="00E2527D" w:rsidRPr="00E2527D">
                    <w:t xml:space="preserve">: </w:t>
                  </w:r>
                  <w:r w:rsidR="00E2527D">
                    <w:rPr>
                      <w:lang w:val="en-US"/>
                    </w:rPr>
                    <w:t>Ubuntu</w:t>
                  </w:r>
                  <w:r w:rsidR="00E2527D" w:rsidRPr="00E2527D">
                    <w:t xml:space="preserve">, </w:t>
                  </w:r>
                  <w:r w:rsidR="00E2527D">
                    <w:rPr>
                      <w:lang w:val="en-US"/>
                    </w:rPr>
                    <w:t>Debian</w:t>
                  </w:r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Верстка сайтов и хорошее знание</w:t>
                  </w:r>
                  <w:r w:rsidR="0050780A">
                    <w:t xml:space="preserve"> </w:t>
                  </w:r>
                  <w:r w:rsidR="0050780A" w:rsidRPr="00615C87">
                    <w:rPr>
                      <w:lang w:val="en-US"/>
                    </w:rPr>
                    <w:t>HTML</w:t>
                  </w:r>
                  <w:r w:rsidR="0050780A" w:rsidRPr="0050780A">
                    <w:t xml:space="preserve">, </w:t>
                  </w:r>
                  <w:r w:rsidR="0050780A" w:rsidRPr="00615C87">
                    <w:rPr>
                      <w:lang w:val="en-US"/>
                    </w:rPr>
                    <w:t>CSS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работы с </w:t>
                  </w:r>
                  <w:r w:rsidRPr="00615C87">
                    <w:rPr>
                      <w:lang w:val="en-US"/>
                    </w:rPr>
                    <w:t>G</w:t>
                  </w:r>
                  <w:r w:rsidRPr="0050780A">
                    <w:t>it</w:t>
                  </w:r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параллельной разработки</w:t>
                  </w:r>
                  <w:r w:rsidR="0050780A">
                    <w:t xml:space="preserve"> с использованием </w:t>
                  </w:r>
                  <w:r w:rsidR="0050780A" w:rsidRPr="00615C87">
                    <w:rPr>
                      <w:lang w:val="en-US"/>
                    </w:rPr>
                    <w:t>GitHub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работы с программ</w:t>
                  </w:r>
                  <w:r w:rsidR="00615C87">
                    <w:t>ами</w:t>
                  </w:r>
                  <w:r>
                    <w:t xml:space="preserve"> для развертывания и управления приложениями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 xml:space="preserve">,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>-</w:t>
                  </w:r>
                  <w:r w:rsidRPr="00615C87">
                    <w:rPr>
                      <w:lang w:val="en-US"/>
                    </w:rPr>
                    <w:t>Compose</w:t>
                  </w:r>
                  <w:r>
                    <w:t xml:space="preserve"> </w:t>
                  </w:r>
                </w:p>
                <w:p w:rsidR="0050780A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Опыт настройки веб сервера Nginx</w:t>
                  </w:r>
                </w:p>
                <w:p w:rsidR="00615C87" w:rsidRP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615C87">
                    <w:t>Отличное знание графическ</w:t>
                  </w:r>
                  <w:r>
                    <w:t>ого</w:t>
                  </w:r>
                  <w:r w:rsidRPr="00615C87">
                    <w:t xml:space="preserve"> редактор</w:t>
                  </w:r>
                  <w:r>
                    <w:t xml:space="preserve">а </w:t>
                  </w:r>
                  <w:r w:rsidRPr="00615C87">
                    <w:t>Adobe Photoshop</w:t>
                  </w:r>
                </w:p>
                <w:p w:rsidR="0050780A" w:rsidRPr="00791207" w:rsidRDefault="0050780A" w:rsidP="008F6337"/>
                <w:p w:rsidR="00C420C8" w:rsidRPr="00791207" w:rsidRDefault="00C420C8" w:rsidP="00615C87">
                  <w:pPr>
                    <w:pStyle w:val="41"/>
                    <w:jc w:val="left"/>
                  </w:pPr>
                </w:p>
                <w:p w:rsidR="00C420C8" w:rsidRPr="00791207" w:rsidRDefault="00C420C8" w:rsidP="00615C87">
                  <w:pPr>
                    <w:pStyle w:val="51"/>
                    <w:jc w:val="left"/>
                  </w:pPr>
                </w:p>
                <w:p w:rsidR="00C420C8" w:rsidRPr="00791207" w:rsidRDefault="00C420C8" w:rsidP="00832F81"/>
              </w:tc>
            </w:tr>
            <w:tr w:rsidR="00C420C8" w:rsidRPr="00791207" w:rsidTr="00D178D0">
              <w:trPr>
                <w:trHeight w:val="3147"/>
              </w:trPr>
              <w:tc>
                <w:tcPr>
                  <w:tcW w:w="652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ОБО мне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Ц</w:t>
                  </w:r>
                  <w:r w:rsidRPr="009735DF">
                    <w:t>елеустремленный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Р</w:t>
                  </w:r>
                  <w:r w:rsidRPr="009735DF">
                    <w:t>аботоспособный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Л</w:t>
                  </w:r>
                  <w:r w:rsidRPr="009735DF">
                    <w:t>егкообучаемый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Л</w:t>
                  </w:r>
                  <w:r w:rsidRPr="009735DF">
                    <w:t>егковливаемый в коллектив</w:t>
                  </w:r>
                </w:p>
                <w:p w:rsidR="00C420C8" w:rsidRPr="00791207" w:rsidRDefault="005A3333" w:rsidP="005A3333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Знание Английского </w:t>
                  </w:r>
                  <w:r w:rsidRPr="005A3333">
                    <w:t>–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  <w:r w:rsidRPr="005A3333">
                    <w:t xml:space="preserve">2 – </w:t>
                  </w:r>
                  <w:r>
                    <w:t>Выше среднего</w:t>
                  </w:r>
                </w:p>
              </w:tc>
            </w:tr>
            <w:tr w:rsidR="00C420C8" w:rsidRPr="00791207" w:rsidTr="00D178D0">
              <w:trPr>
                <w:trHeight w:val="1452"/>
              </w:trPr>
              <w:tc>
                <w:tcPr>
                  <w:tcW w:w="6523" w:type="dxa"/>
                  <w:tcMar>
                    <w:left w:w="720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Образование</w:t>
                  </w:r>
                </w:p>
                <w:p w:rsidR="00C420C8" w:rsidRPr="00B32218" w:rsidRDefault="00B32218" w:rsidP="008F6337">
                  <w:pPr>
                    <w:rPr>
                      <w:b/>
                      <w:bCs/>
                    </w:rPr>
                  </w:pPr>
                  <w:r w:rsidRPr="00B32218">
                    <w:rPr>
                      <w:b/>
                      <w:bCs/>
                    </w:rPr>
                    <w:t>СРЕДНЕЕЕ ПОЛНОЕ</w:t>
                  </w:r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79120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9B2" w:rsidRDefault="00DA49B2" w:rsidP="003856C9">
      <w:pPr>
        <w:spacing w:after="0" w:line="240" w:lineRule="auto"/>
      </w:pPr>
      <w:r>
        <w:separator/>
      </w:r>
    </w:p>
  </w:endnote>
  <w:endnote w:type="continuationSeparator" w:id="0">
    <w:p w:rsidR="00DA49B2" w:rsidRDefault="00DA49B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D4A5B3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79120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FA1992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9B2" w:rsidRDefault="00DA49B2" w:rsidP="003856C9">
      <w:pPr>
        <w:spacing w:after="0" w:line="240" w:lineRule="auto"/>
      </w:pPr>
      <w:r>
        <w:separator/>
      </w:r>
    </w:p>
  </w:footnote>
  <w:footnote w:type="continuationSeparator" w:id="0">
    <w:p w:rsidR="00DA49B2" w:rsidRDefault="00DA49B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891A0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E7307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1559F"/>
    <w:multiLevelType w:val="hybridMultilevel"/>
    <w:tmpl w:val="E8524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45A6"/>
    <w:multiLevelType w:val="hybridMultilevel"/>
    <w:tmpl w:val="4F8C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16C"/>
    <w:multiLevelType w:val="hybridMultilevel"/>
    <w:tmpl w:val="1C927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11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168F"/>
    <w:rsid w:val="003F4D31"/>
    <w:rsid w:val="003F5FDB"/>
    <w:rsid w:val="0043426C"/>
    <w:rsid w:val="00441EB9"/>
    <w:rsid w:val="00463463"/>
    <w:rsid w:val="00473EF8"/>
    <w:rsid w:val="004760E5"/>
    <w:rsid w:val="004D22BB"/>
    <w:rsid w:val="0050780A"/>
    <w:rsid w:val="005152F2"/>
    <w:rsid w:val="005246B9"/>
    <w:rsid w:val="00534E4E"/>
    <w:rsid w:val="00551D35"/>
    <w:rsid w:val="005562D4"/>
    <w:rsid w:val="00557019"/>
    <w:rsid w:val="005674AC"/>
    <w:rsid w:val="00574AF9"/>
    <w:rsid w:val="00580925"/>
    <w:rsid w:val="005A1E51"/>
    <w:rsid w:val="005A3333"/>
    <w:rsid w:val="005A7E57"/>
    <w:rsid w:val="00615C87"/>
    <w:rsid w:val="00616FF4"/>
    <w:rsid w:val="006A3CE7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8143B"/>
    <w:rsid w:val="008C7CA2"/>
    <w:rsid w:val="008F6337"/>
    <w:rsid w:val="00914DAF"/>
    <w:rsid w:val="0093286E"/>
    <w:rsid w:val="009735DF"/>
    <w:rsid w:val="009D1627"/>
    <w:rsid w:val="00A42F91"/>
    <w:rsid w:val="00AF1258"/>
    <w:rsid w:val="00B01E52"/>
    <w:rsid w:val="00B207A5"/>
    <w:rsid w:val="00B32218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C4B11"/>
    <w:rsid w:val="00CE6306"/>
    <w:rsid w:val="00D0601E"/>
    <w:rsid w:val="00D11C4D"/>
    <w:rsid w:val="00D178D0"/>
    <w:rsid w:val="00D5067A"/>
    <w:rsid w:val="00DA49B2"/>
    <w:rsid w:val="00DC0F74"/>
    <w:rsid w:val="00DC79BB"/>
    <w:rsid w:val="00DF0A0F"/>
    <w:rsid w:val="00E2527D"/>
    <w:rsid w:val="00E34D58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33DD6"/>
  <w15:chartTrackingRefBased/>
  <w15:docId w15:val="{C969D64D-320D-45F4-99C3-83E0D7F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3E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oldgem.github.io/awesome-s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C9A3C4ED2455F8BB4E72CA0CC8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E39ED-0750-473A-BDB1-0C3965FF1484}"/>
      </w:docPartPr>
      <w:docPartBody>
        <w:p w:rsidR="0055488E" w:rsidRDefault="002D6BA9">
          <w:pPr>
            <w:pStyle w:val="5F2C9A3C4ED2455F8BB4E72CA0CC8005"/>
          </w:pPr>
          <w:r w:rsidRPr="00791207"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9"/>
    <w:rsid w:val="00271F26"/>
    <w:rsid w:val="002D6BA9"/>
    <w:rsid w:val="005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12B7D340164EDDBF024057B2FC3AC7">
    <w:name w:val="5912B7D340164EDDBF024057B2FC3AC7"/>
  </w:style>
  <w:style w:type="paragraph" w:customStyle="1" w:styleId="5F2C9A3C4ED2455F8BB4E72CA0CC8005">
    <w:name w:val="5F2C9A3C4ED2455F8BB4E72CA0CC8005"/>
  </w:style>
  <w:style w:type="paragraph" w:customStyle="1" w:styleId="1480F657D41340A1B977EBCBCF9BBBC6">
    <w:name w:val="1480F657D41340A1B977EBCBCF9BBBC6"/>
  </w:style>
  <w:style w:type="paragraph" w:customStyle="1" w:styleId="5382514629D746D5BB5D6B22077F5732">
    <w:name w:val="5382514629D746D5BB5D6B22077F5732"/>
  </w:style>
  <w:style w:type="paragraph" w:customStyle="1" w:styleId="9BAA7E8461654DD89CC11907906840A5">
    <w:name w:val="9BAA7E8461654DD89CC11907906840A5"/>
  </w:style>
  <w:style w:type="paragraph" w:customStyle="1" w:styleId="940543BEAD18417390A1AF83E64065E0">
    <w:name w:val="940543BEAD18417390A1AF83E64065E0"/>
  </w:style>
  <w:style w:type="paragraph" w:customStyle="1" w:styleId="EA804055EFDE4C79A8EB270BFB41AACE">
    <w:name w:val="EA804055EFDE4C79A8EB270BFB41AACE"/>
  </w:style>
  <w:style w:type="paragraph" w:customStyle="1" w:styleId="004CD529606F4841AE04EF41A442C13B">
    <w:name w:val="004CD529606F4841AE04EF41A442C13B"/>
  </w:style>
  <w:style w:type="paragraph" w:customStyle="1" w:styleId="71825D2442564918A4FF005AC51D0D6C">
    <w:name w:val="71825D2442564918A4FF005AC51D0D6C"/>
  </w:style>
  <w:style w:type="paragraph" w:customStyle="1" w:styleId="591717025B2B447D8CBE7268B626AF8A">
    <w:name w:val="591717025B2B447D8CBE7268B626AF8A"/>
  </w:style>
  <w:style w:type="paragraph" w:customStyle="1" w:styleId="98958EBD52264756AC6C7EA032756992">
    <w:name w:val="98958EBD52264756AC6C7EA032756992"/>
  </w:style>
  <w:style w:type="paragraph" w:customStyle="1" w:styleId="ECDC41A124834EADB8255EAB1B764142">
    <w:name w:val="ECDC41A124834EADB8255EAB1B764142"/>
  </w:style>
  <w:style w:type="paragraph" w:customStyle="1" w:styleId="182164F1344641D784873B90A585C2D1">
    <w:name w:val="182164F1344641D784873B90A585C2D1"/>
  </w:style>
  <w:style w:type="paragraph" w:customStyle="1" w:styleId="4045FF047C4E4A6FB2A955B662F7DA20">
    <w:name w:val="4045FF047C4E4A6FB2A955B662F7DA20"/>
  </w:style>
  <w:style w:type="paragraph" w:customStyle="1" w:styleId="BC7E97059AE04ACC8074932368E648BA">
    <w:name w:val="BC7E97059AE04ACC8074932368E648BA"/>
  </w:style>
  <w:style w:type="paragraph" w:customStyle="1" w:styleId="BDDBAB2B8F074661A7A4323EFDC37E29">
    <w:name w:val="BDDBAB2B8F074661A7A4323EFDC37E29"/>
  </w:style>
  <w:style w:type="paragraph" w:customStyle="1" w:styleId="E01E562B78564B7188E9CBB4C3B3C359">
    <w:name w:val="E01E562B78564B7188E9CBB4C3B3C359"/>
  </w:style>
  <w:style w:type="paragraph" w:customStyle="1" w:styleId="5095E5C3358A48E3AE1D17FCF05DD667">
    <w:name w:val="5095E5C3358A48E3AE1D17FCF05DD667"/>
  </w:style>
  <w:style w:type="paragraph" w:customStyle="1" w:styleId="A4B9CA19A46A4098B34D42AE7CD592B5">
    <w:name w:val="A4B9CA19A46A4098B34D42AE7CD592B5"/>
  </w:style>
  <w:style w:type="paragraph" w:customStyle="1" w:styleId="8B8740B8443E49CEBE38D989A8140EA2">
    <w:name w:val="8B8740B8443E49CEBE38D989A8140EA2"/>
  </w:style>
  <w:style w:type="paragraph" w:customStyle="1" w:styleId="7A1EE74352144265B70CD0421BE3F9E3">
    <w:name w:val="7A1EE74352144265B70CD0421BE3F9E3"/>
  </w:style>
  <w:style w:type="paragraph" w:customStyle="1" w:styleId="D6060B1945154D10A46B922295589E25">
    <w:name w:val="D6060B1945154D10A46B922295589E25"/>
  </w:style>
  <w:style w:type="paragraph" w:customStyle="1" w:styleId="01B2C8188FA743EC8898D38D578F78A9">
    <w:name w:val="01B2C8188FA743EC8898D38D578F78A9"/>
  </w:style>
  <w:style w:type="paragraph" w:customStyle="1" w:styleId="0BC3523D0D814FA8B2849BEA46854078">
    <w:name w:val="0BC3523D0D814FA8B2849BEA468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82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Чемоданов</dc:creator>
  <cp:keywords/>
  <dc:description/>
  <cp:lastModifiedBy>Михаил Чемоданов</cp:lastModifiedBy>
  <cp:revision>3</cp:revision>
  <dcterms:created xsi:type="dcterms:W3CDTF">2019-11-18T10:25:00Z</dcterms:created>
  <dcterms:modified xsi:type="dcterms:W3CDTF">2019-11-18T11:59:00Z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